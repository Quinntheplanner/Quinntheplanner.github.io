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B96F" w14:textId="77777777" w:rsidR="004B6EAA" w:rsidRPr="004B6EAA" w:rsidRDefault="004B6EAA" w:rsidP="00B17ABB">
      <w:pPr>
        <w:jc w:val="center"/>
        <w:rPr>
          <w:b/>
          <w:sz w:val="14"/>
          <w:szCs w:val="14"/>
          <w:u w:val="single"/>
        </w:rPr>
      </w:pPr>
    </w:p>
    <w:p w14:paraId="2610F30F" w14:textId="4FF4FA4A" w:rsidR="00B17ABB" w:rsidRPr="00027D36" w:rsidRDefault="00B17ABB" w:rsidP="00B17ABB">
      <w:pPr>
        <w:jc w:val="center"/>
        <w:rPr>
          <w:b/>
          <w:sz w:val="22"/>
          <w:szCs w:val="22"/>
          <w:u w:val="single"/>
        </w:rPr>
      </w:pPr>
      <w:r w:rsidRPr="00027D36">
        <w:rPr>
          <w:b/>
          <w:sz w:val="22"/>
          <w:szCs w:val="22"/>
          <w:u w:val="single"/>
        </w:rPr>
        <w:t>OBJECTIVE</w:t>
      </w:r>
    </w:p>
    <w:p w14:paraId="73495F15" w14:textId="77777777" w:rsidR="00B17ABB" w:rsidRPr="00027D36" w:rsidRDefault="00B17ABB">
      <w:pPr>
        <w:rPr>
          <w:b/>
          <w:sz w:val="22"/>
          <w:szCs w:val="22"/>
        </w:rPr>
      </w:pPr>
    </w:p>
    <w:p w14:paraId="60D19C9E" w14:textId="77777777" w:rsidR="00B17ABB" w:rsidRPr="00027D36" w:rsidRDefault="006D45B2">
      <w:pPr>
        <w:rPr>
          <w:sz w:val="22"/>
          <w:szCs w:val="22"/>
        </w:rPr>
      </w:pPr>
      <w:r>
        <w:rPr>
          <w:sz w:val="22"/>
          <w:szCs w:val="22"/>
        </w:rPr>
        <w:t xml:space="preserve">I seek </w:t>
      </w:r>
      <w:r w:rsidR="00C3342F">
        <w:rPr>
          <w:sz w:val="22"/>
          <w:szCs w:val="22"/>
        </w:rPr>
        <w:t>an</w:t>
      </w:r>
      <w:r>
        <w:rPr>
          <w:sz w:val="22"/>
          <w:szCs w:val="22"/>
        </w:rPr>
        <w:t xml:space="preserve"> Event Coordinator position on a</w:t>
      </w:r>
      <w:r w:rsidR="00C3342F">
        <w:rPr>
          <w:sz w:val="22"/>
          <w:szCs w:val="22"/>
        </w:rPr>
        <w:t>n</w:t>
      </w:r>
      <w:r>
        <w:rPr>
          <w:sz w:val="22"/>
          <w:szCs w:val="22"/>
        </w:rPr>
        <w:t xml:space="preserve"> innovative, thoughtful, and client focused team of professionals.</w:t>
      </w:r>
    </w:p>
    <w:p w14:paraId="64723A21" w14:textId="77777777" w:rsidR="00DE768C" w:rsidRDefault="00DE768C" w:rsidP="00E25A1C">
      <w:pPr>
        <w:jc w:val="center"/>
        <w:rPr>
          <w:b/>
          <w:sz w:val="22"/>
          <w:szCs w:val="22"/>
          <w:u w:val="single"/>
        </w:rPr>
      </w:pPr>
    </w:p>
    <w:p w14:paraId="0D2CF0F0" w14:textId="77777777" w:rsidR="00E25A1C" w:rsidRPr="00027D36" w:rsidRDefault="00E25A1C" w:rsidP="00E25A1C">
      <w:pPr>
        <w:jc w:val="center"/>
        <w:rPr>
          <w:b/>
          <w:sz w:val="22"/>
          <w:szCs w:val="22"/>
          <w:u w:val="single"/>
        </w:rPr>
      </w:pPr>
      <w:r w:rsidRPr="00027D36">
        <w:rPr>
          <w:b/>
          <w:sz w:val="22"/>
          <w:szCs w:val="22"/>
          <w:u w:val="single"/>
        </w:rPr>
        <w:t>EDUCATION</w:t>
      </w:r>
    </w:p>
    <w:p w14:paraId="1023DEB6" w14:textId="77777777" w:rsidR="00E25A1C" w:rsidRPr="00027D36" w:rsidRDefault="00E25A1C" w:rsidP="00E25A1C">
      <w:pPr>
        <w:rPr>
          <w:sz w:val="22"/>
          <w:szCs w:val="22"/>
        </w:rPr>
      </w:pPr>
    </w:p>
    <w:p w14:paraId="4B23B672" w14:textId="77777777" w:rsidR="00E25A1C" w:rsidRPr="00027D36" w:rsidRDefault="00E25A1C" w:rsidP="00E25A1C">
      <w:pPr>
        <w:rPr>
          <w:sz w:val="22"/>
          <w:szCs w:val="22"/>
        </w:rPr>
      </w:pPr>
      <w:r w:rsidRPr="00027D36">
        <w:rPr>
          <w:b/>
          <w:sz w:val="22"/>
          <w:szCs w:val="22"/>
        </w:rPr>
        <w:t xml:space="preserve">California </w:t>
      </w:r>
      <w:r w:rsidR="00C61566">
        <w:rPr>
          <w:b/>
          <w:sz w:val="22"/>
          <w:szCs w:val="22"/>
        </w:rPr>
        <w:t xml:space="preserve">State </w:t>
      </w:r>
      <w:r w:rsidRPr="00027D36">
        <w:rPr>
          <w:b/>
          <w:sz w:val="22"/>
          <w:szCs w:val="22"/>
        </w:rPr>
        <w:t>Polytechnic University,</w:t>
      </w:r>
      <w:r w:rsidR="00C61566">
        <w:rPr>
          <w:b/>
          <w:sz w:val="22"/>
          <w:szCs w:val="22"/>
        </w:rPr>
        <w:t xml:space="preserve"> Pomona </w:t>
      </w:r>
      <w:r w:rsidR="00C61566">
        <w:rPr>
          <w:sz w:val="22"/>
          <w:szCs w:val="22"/>
        </w:rPr>
        <w:t xml:space="preserve">       </w:t>
      </w:r>
      <w:r w:rsidR="00297B0E">
        <w:rPr>
          <w:sz w:val="22"/>
          <w:szCs w:val="22"/>
        </w:rPr>
        <w:tab/>
      </w:r>
      <w:r w:rsidR="00297B0E">
        <w:rPr>
          <w:sz w:val="22"/>
          <w:szCs w:val="22"/>
        </w:rPr>
        <w:tab/>
      </w:r>
      <w:r w:rsidR="00297B0E">
        <w:rPr>
          <w:sz w:val="22"/>
          <w:szCs w:val="22"/>
        </w:rPr>
        <w:tab/>
        <w:t xml:space="preserve">       </w:t>
      </w:r>
      <w:r w:rsidR="00C61566">
        <w:rPr>
          <w:sz w:val="22"/>
          <w:szCs w:val="22"/>
        </w:rPr>
        <w:t xml:space="preserve">      </w:t>
      </w:r>
      <w:r w:rsidR="00C61566" w:rsidRPr="00027D36">
        <w:rPr>
          <w:sz w:val="22"/>
          <w:szCs w:val="22"/>
        </w:rPr>
        <w:t>Pomona, CA</w:t>
      </w:r>
    </w:p>
    <w:p w14:paraId="341B1472" w14:textId="77777777" w:rsidR="00386F85" w:rsidRDefault="005F75BF" w:rsidP="00386F85">
      <w:pPr>
        <w:rPr>
          <w:b/>
          <w:bCs/>
          <w:color w:val="385623"/>
          <w:sz w:val="22"/>
          <w:szCs w:val="22"/>
        </w:rPr>
      </w:pPr>
      <w:r w:rsidRPr="00297B0E">
        <w:rPr>
          <w:i/>
          <w:sz w:val="22"/>
          <w:szCs w:val="22"/>
        </w:rPr>
        <w:t>The Collins College of Hospitality Management</w:t>
      </w:r>
      <w:r w:rsidR="00C61566" w:rsidRPr="00297B0E">
        <w:rPr>
          <w:i/>
          <w:sz w:val="22"/>
          <w:szCs w:val="22"/>
        </w:rPr>
        <w:t xml:space="preserve"> </w:t>
      </w:r>
      <w:r w:rsidR="00C61566">
        <w:rPr>
          <w:sz w:val="22"/>
          <w:szCs w:val="22"/>
        </w:rPr>
        <w:t xml:space="preserve">           </w:t>
      </w:r>
      <w:r w:rsidR="00C61566">
        <w:rPr>
          <w:sz w:val="22"/>
          <w:szCs w:val="22"/>
        </w:rPr>
        <w:tab/>
      </w:r>
      <w:r w:rsidR="00C61566">
        <w:rPr>
          <w:sz w:val="22"/>
          <w:szCs w:val="22"/>
        </w:rPr>
        <w:tab/>
      </w:r>
      <w:r w:rsidR="00C61566">
        <w:rPr>
          <w:sz w:val="22"/>
          <w:szCs w:val="22"/>
        </w:rPr>
        <w:tab/>
      </w:r>
      <w:r w:rsidR="00372037">
        <w:rPr>
          <w:sz w:val="22"/>
          <w:szCs w:val="22"/>
        </w:rPr>
        <w:tab/>
      </w:r>
      <w:r w:rsidR="009375F7">
        <w:rPr>
          <w:b/>
          <w:bCs/>
          <w:color w:val="385623"/>
          <w:sz w:val="22"/>
          <w:szCs w:val="22"/>
        </w:rPr>
        <w:t xml:space="preserve">GPA: </w:t>
      </w:r>
      <w:r w:rsidR="00386F85">
        <w:rPr>
          <w:b/>
          <w:bCs/>
          <w:color w:val="385623"/>
          <w:sz w:val="22"/>
          <w:szCs w:val="22"/>
        </w:rPr>
        <w:t>4.0</w:t>
      </w:r>
    </w:p>
    <w:p w14:paraId="0DEC3BE0" w14:textId="77777777" w:rsidR="00E25A1C" w:rsidRPr="00027D36" w:rsidRDefault="00297B0E" w:rsidP="00DA70FA">
      <w:pPr>
        <w:ind w:right="-450"/>
        <w:rPr>
          <w:sz w:val="22"/>
          <w:szCs w:val="22"/>
        </w:rPr>
      </w:pPr>
      <w:r>
        <w:rPr>
          <w:sz w:val="22"/>
          <w:szCs w:val="22"/>
        </w:rPr>
        <w:t>Bachelor of Science in Hospitality Management</w:t>
      </w:r>
      <w:r w:rsidR="00A918EF">
        <w:rPr>
          <w:sz w:val="22"/>
          <w:szCs w:val="22"/>
        </w:rPr>
        <w:t>, Summa Cum Laude</w:t>
      </w:r>
      <w:r w:rsidR="00C61566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</w:t>
      </w:r>
      <w:r w:rsidR="00371838">
        <w:rPr>
          <w:sz w:val="22"/>
          <w:szCs w:val="22"/>
        </w:rPr>
        <w:t>08/20</w:t>
      </w:r>
      <w:r w:rsidR="00371838" w:rsidRPr="00027D36">
        <w:rPr>
          <w:sz w:val="22"/>
          <w:szCs w:val="22"/>
        </w:rPr>
        <w:t xml:space="preserve"> –</w:t>
      </w:r>
      <w:r w:rsidR="00371838">
        <w:rPr>
          <w:sz w:val="22"/>
          <w:szCs w:val="22"/>
        </w:rPr>
        <w:t>12/22</w:t>
      </w:r>
      <w:r w:rsidR="00386F85">
        <w:rPr>
          <w:sz w:val="22"/>
          <w:szCs w:val="22"/>
        </w:rPr>
        <w:t xml:space="preserve"> </w:t>
      </w:r>
    </w:p>
    <w:p w14:paraId="3AC1A76A" w14:textId="77777777" w:rsidR="00E25A1C" w:rsidRPr="00027D36" w:rsidRDefault="00E25A1C" w:rsidP="00505007">
      <w:pPr>
        <w:jc w:val="center"/>
        <w:rPr>
          <w:b/>
          <w:sz w:val="22"/>
          <w:szCs w:val="22"/>
        </w:rPr>
      </w:pPr>
    </w:p>
    <w:p w14:paraId="32405956" w14:textId="77777777" w:rsidR="006871F1" w:rsidRDefault="00B17ABB" w:rsidP="00505007">
      <w:pPr>
        <w:jc w:val="center"/>
        <w:rPr>
          <w:b/>
          <w:sz w:val="22"/>
          <w:szCs w:val="22"/>
          <w:u w:val="single"/>
        </w:rPr>
      </w:pPr>
      <w:r w:rsidRPr="00027D36">
        <w:rPr>
          <w:b/>
          <w:sz w:val="22"/>
          <w:szCs w:val="22"/>
          <w:u w:val="single"/>
        </w:rPr>
        <w:t>EXPERIENCE</w:t>
      </w:r>
    </w:p>
    <w:p w14:paraId="69B00B30" w14:textId="77777777" w:rsidR="007B79E0" w:rsidRDefault="007B79E0" w:rsidP="00505007">
      <w:pPr>
        <w:jc w:val="center"/>
        <w:rPr>
          <w:b/>
          <w:sz w:val="22"/>
          <w:szCs w:val="22"/>
          <w:u w:val="single"/>
        </w:rPr>
      </w:pPr>
    </w:p>
    <w:p w14:paraId="21AA0D33" w14:textId="77777777" w:rsidR="00083ED4" w:rsidRPr="00372037" w:rsidRDefault="00371838" w:rsidP="00083ED4">
      <w:pPr>
        <w:rPr>
          <w:sz w:val="22"/>
          <w:szCs w:val="22"/>
        </w:rPr>
      </w:pPr>
      <w:r>
        <w:rPr>
          <w:b/>
          <w:sz w:val="22"/>
          <w:szCs w:val="22"/>
        </w:rPr>
        <w:t>Samira Weddings &amp; Events</w:t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372037" w:rsidRPr="00372037">
        <w:rPr>
          <w:sz w:val="22"/>
          <w:szCs w:val="22"/>
        </w:rPr>
        <w:tab/>
      </w:r>
      <w:r>
        <w:rPr>
          <w:sz w:val="22"/>
          <w:szCs w:val="22"/>
        </w:rPr>
        <w:t>Irvine</w:t>
      </w:r>
      <w:r w:rsidR="00083ED4" w:rsidRPr="00372037">
        <w:rPr>
          <w:sz w:val="22"/>
          <w:szCs w:val="22"/>
        </w:rPr>
        <w:t>, CA</w:t>
      </w:r>
    </w:p>
    <w:p w14:paraId="13C9326D" w14:textId="77777777" w:rsidR="00083ED4" w:rsidRPr="00372037" w:rsidRDefault="00371838" w:rsidP="00083ED4">
      <w:pPr>
        <w:rPr>
          <w:sz w:val="22"/>
          <w:szCs w:val="22"/>
        </w:rPr>
      </w:pPr>
      <w:r>
        <w:rPr>
          <w:i/>
          <w:sz w:val="22"/>
          <w:szCs w:val="22"/>
        </w:rPr>
        <w:t>Special Event Decoration S</w:t>
      </w:r>
      <w:r w:rsidR="00702E41">
        <w:rPr>
          <w:i/>
          <w:sz w:val="22"/>
          <w:szCs w:val="22"/>
        </w:rPr>
        <w:t>pecialist</w:t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</w:r>
      <w:r w:rsidR="00083ED4" w:rsidRPr="00372037">
        <w:rPr>
          <w:sz w:val="22"/>
          <w:szCs w:val="22"/>
        </w:rPr>
        <w:tab/>
        <w:t>0</w:t>
      </w:r>
      <w:r>
        <w:rPr>
          <w:sz w:val="22"/>
          <w:szCs w:val="22"/>
        </w:rPr>
        <w:t>2</w:t>
      </w:r>
      <w:r w:rsidR="00083ED4" w:rsidRPr="00372037">
        <w:rPr>
          <w:sz w:val="22"/>
          <w:szCs w:val="22"/>
        </w:rPr>
        <w:t>/</w:t>
      </w:r>
      <w:r>
        <w:rPr>
          <w:sz w:val="22"/>
          <w:szCs w:val="22"/>
        </w:rPr>
        <w:t>2</w:t>
      </w:r>
      <w:r w:rsidR="00083ED4" w:rsidRPr="00372037">
        <w:rPr>
          <w:sz w:val="22"/>
          <w:szCs w:val="22"/>
        </w:rPr>
        <w:t xml:space="preserve">0 </w:t>
      </w:r>
      <w:r w:rsidR="000016D9">
        <w:rPr>
          <w:sz w:val="22"/>
          <w:szCs w:val="22"/>
        </w:rPr>
        <w:t>–</w:t>
      </w:r>
      <w:r w:rsidR="00083ED4" w:rsidRPr="00372037">
        <w:rPr>
          <w:sz w:val="22"/>
          <w:szCs w:val="22"/>
        </w:rPr>
        <w:t xml:space="preserve"> </w:t>
      </w:r>
      <w:r w:rsidR="000016D9">
        <w:rPr>
          <w:sz w:val="22"/>
          <w:szCs w:val="22"/>
        </w:rPr>
        <w:t>12/22</w:t>
      </w:r>
    </w:p>
    <w:p w14:paraId="28A02B5C" w14:textId="77777777" w:rsidR="00371838" w:rsidRPr="00371838" w:rsidRDefault="00371838" w:rsidP="00371838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Provided services to themed events for </w:t>
      </w:r>
      <w:r w:rsidR="009375F7">
        <w:rPr>
          <w:sz w:val="22"/>
          <w:szCs w:val="22"/>
        </w:rPr>
        <w:t>50</w:t>
      </w:r>
      <w:r>
        <w:rPr>
          <w:sz w:val="22"/>
          <w:szCs w:val="22"/>
        </w:rPr>
        <w:t xml:space="preserve"> to </w:t>
      </w:r>
      <w:r w:rsidR="009375F7">
        <w:rPr>
          <w:sz w:val="22"/>
          <w:szCs w:val="22"/>
        </w:rPr>
        <w:t>3</w:t>
      </w:r>
      <w:r>
        <w:rPr>
          <w:sz w:val="22"/>
          <w:szCs w:val="22"/>
        </w:rPr>
        <w:t>00 attendees</w:t>
      </w:r>
      <w:r w:rsidR="00C80F12">
        <w:rPr>
          <w:sz w:val="22"/>
          <w:szCs w:val="22"/>
        </w:rPr>
        <w:t xml:space="preserve"> at multiple locations.</w:t>
      </w:r>
    </w:p>
    <w:p w14:paraId="23AC1EE6" w14:textId="77777777" w:rsidR="00371838" w:rsidRDefault="00371838" w:rsidP="00083ED4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Assisted the main planner on the day of the event in the design and delivery of services.</w:t>
      </w:r>
    </w:p>
    <w:p w14:paraId="1D2A130E" w14:textId="77777777" w:rsidR="00371838" w:rsidRDefault="00C80F12" w:rsidP="00083ED4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Provided guest services during the events.</w:t>
      </w:r>
    </w:p>
    <w:p w14:paraId="7229CE15" w14:textId="77777777" w:rsidR="00083ED4" w:rsidRDefault="00083ED4" w:rsidP="00505007">
      <w:pPr>
        <w:jc w:val="center"/>
        <w:rPr>
          <w:b/>
          <w:sz w:val="22"/>
          <w:szCs w:val="22"/>
          <w:u w:val="single"/>
        </w:rPr>
      </w:pPr>
    </w:p>
    <w:p w14:paraId="48D3FF34" w14:textId="77777777" w:rsidR="007B79E0" w:rsidRPr="00372037" w:rsidRDefault="00C80F12" w:rsidP="00811E9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Coast Concierge Services, Inc. </w:t>
      </w:r>
      <w:r w:rsidR="00C61566" w:rsidRPr="00372037">
        <w:rPr>
          <w:b/>
          <w:sz w:val="22"/>
          <w:szCs w:val="22"/>
        </w:rPr>
        <w:tab/>
      </w:r>
      <w:r w:rsidR="00C61566" w:rsidRPr="00372037">
        <w:rPr>
          <w:b/>
          <w:sz w:val="22"/>
          <w:szCs w:val="22"/>
        </w:rPr>
        <w:tab/>
      </w:r>
      <w:r w:rsidR="00C61566" w:rsidRPr="00372037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Costa Mesa, CA</w:t>
      </w:r>
      <w:r w:rsidR="00790DA1" w:rsidRPr="00372037">
        <w:rPr>
          <w:b/>
          <w:sz w:val="22"/>
          <w:szCs w:val="22"/>
        </w:rPr>
        <w:br/>
      </w:r>
      <w:r>
        <w:rPr>
          <w:i/>
          <w:sz w:val="22"/>
          <w:szCs w:val="22"/>
        </w:rPr>
        <w:t xml:space="preserve">Office Manager/Event Planner Assistant </w:t>
      </w:r>
      <w:r w:rsidR="00811E99" w:rsidRPr="00372037">
        <w:rPr>
          <w:b/>
          <w:sz w:val="22"/>
          <w:szCs w:val="22"/>
        </w:rPr>
        <w:t xml:space="preserve">                                                              </w:t>
      </w:r>
      <w:r>
        <w:rPr>
          <w:b/>
          <w:sz w:val="22"/>
          <w:szCs w:val="22"/>
        </w:rPr>
        <w:tab/>
      </w:r>
      <w:r w:rsidRPr="00372037">
        <w:rPr>
          <w:sz w:val="22"/>
          <w:szCs w:val="22"/>
        </w:rPr>
        <w:t>0</w:t>
      </w:r>
      <w:r>
        <w:rPr>
          <w:sz w:val="22"/>
          <w:szCs w:val="22"/>
        </w:rPr>
        <w:t>6</w:t>
      </w:r>
      <w:r w:rsidRPr="00372037">
        <w:rPr>
          <w:sz w:val="22"/>
          <w:szCs w:val="22"/>
        </w:rPr>
        <w:t>/</w:t>
      </w:r>
      <w:r>
        <w:rPr>
          <w:sz w:val="22"/>
          <w:szCs w:val="22"/>
        </w:rPr>
        <w:t>21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01/22</w:t>
      </w:r>
    </w:p>
    <w:p w14:paraId="07F2463C" w14:textId="77777777" w:rsidR="00C80F12" w:rsidRPr="00371838" w:rsidRDefault="00C80F12" w:rsidP="00C80F12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Provided services to themed events for 20 to </w:t>
      </w:r>
      <w:r w:rsidR="009375F7">
        <w:rPr>
          <w:sz w:val="22"/>
          <w:szCs w:val="22"/>
        </w:rPr>
        <w:t>3</w:t>
      </w:r>
      <w:r>
        <w:rPr>
          <w:sz w:val="22"/>
          <w:szCs w:val="22"/>
        </w:rPr>
        <w:t>00 attendees at multiple locations.</w:t>
      </w:r>
    </w:p>
    <w:p w14:paraId="747D2530" w14:textId="77777777" w:rsidR="00C80F12" w:rsidRDefault="00C80F12" w:rsidP="00C80F12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Composed proposals and contract agreements.</w:t>
      </w:r>
    </w:p>
    <w:p w14:paraId="0008A7E4" w14:textId="77777777" w:rsidR="00C80F12" w:rsidRDefault="00C80F12" w:rsidP="00C80F12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Assisted with site inspection and contacting vendors.</w:t>
      </w:r>
    </w:p>
    <w:p w14:paraId="671D7645" w14:textId="77777777" w:rsidR="00C80F12" w:rsidRPr="00386F85" w:rsidRDefault="00C80F12" w:rsidP="00386F85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Assisted with administrative office task</w:t>
      </w:r>
      <w:r w:rsidR="00185F83">
        <w:rPr>
          <w:sz w:val="22"/>
          <w:szCs w:val="22"/>
        </w:rPr>
        <w:t>s</w:t>
      </w:r>
      <w:r w:rsidR="00386F85" w:rsidRPr="00386F85">
        <w:rPr>
          <w:sz w:val="22"/>
          <w:szCs w:val="22"/>
        </w:rPr>
        <w:t xml:space="preserve"> </w:t>
      </w:r>
      <w:r w:rsidR="00386F85">
        <w:rPr>
          <w:sz w:val="22"/>
          <w:szCs w:val="22"/>
        </w:rPr>
        <w:t>including developing social media messages and news blasts.</w:t>
      </w:r>
    </w:p>
    <w:p w14:paraId="704F27DB" w14:textId="77777777" w:rsidR="006871F1" w:rsidRPr="00372037" w:rsidRDefault="006871F1">
      <w:pPr>
        <w:rPr>
          <w:sz w:val="22"/>
          <w:szCs w:val="22"/>
        </w:rPr>
      </w:pPr>
    </w:p>
    <w:p w14:paraId="27B8EE87" w14:textId="77777777" w:rsidR="006871F1" w:rsidRPr="00372037" w:rsidRDefault="006871F1">
      <w:pPr>
        <w:rPr>
          <w:sz w:val="22"/>
          <w:szCs w:val="22"/>
        </w:rPr>
      </w:pPr>
      <w:r w:rsidRPr="00372037">
        <w:rPr>
          <w:b/>
          <w:sz w:val="22"/>
          <w:szCs w:val="22"/>
        </w:rPr>
        <w:t xml:space="preserve">Santa </w:t>
      </w:r>
      <w:r w:rsidR="00185F83">
        <w:rPr>
          <w:b/>
          <w:sz w:val="22"/>
          <w:szCs w:val="22"/>
        </w:rPr>
        <w:t>Ana Beauty</w:t>
      </w:r>
      <w:r w:rsidRPr="00372037">
        <w:rPr>
          <w:b/>
          <w:sz w:val="22"/>
          <w:szCs w:val="22"/>
        </w:rPr>
        <w:t xml:space="preserve"> College</w:t>
      </w:r>
      <w:r w:rsidRPr="00372037">
        <w:rPr>
          <w:sz w:val="22"/>
          <w:szCs w:val="22"/>
        </w:rPr>
        <w:t xml:space="preserve"> </w:t>
      </w:r>
      <w:r w:rsidR="00E97586" w:rsidRPr="00372037">
        <w:rPr>
          <w:sz w:val="22"/>
          <w:szCs w:val="22"/>
        </w:rPr>
        <w:tab/>
      </w:r>
      <w:r w:rsidR="00E97586" w:rsidRPr="00372037">
        <w:rPr>
          <w:sz w:val="22"/>
          <w:szCs w:val="22"/>
        </w:rPr>
        <w:tab/>
      </w:r>
      <w:r w:rsidR="00E97586" w:rsidRPr="00372037">
        <w:rPr>
          <w:sz w:val="22"/>
          <w:szCs w:val="22"/>
        </w:rPr>
        <w:tab/>
      </w:r>
      <w:r w:rsidR="00E97586" w:rsidRPr="00372037">
        <w:rPr>
          <w:sz w:val="22"/>
          <w:szCs w:val="22"/>
        </w:rPr>
        <w:tab/>
      </w:r>
      <w:r w:rsidR="00E97586" w:rsidRPr="00372037">
        <w:rPr>
          <w:sz w:val="22"/>
          <w:szCs w:val="22"/>
        </w:rPr>
        <w:tab/>
      </w:r>
      <w:r w:rsidR="00E97586" w:rsidRPr="00372037">
        <w:rPr>
          <w:sz w:val="22"/>
          <w:szCs w:val="22"/>
        </w:rPr>
        <w:tab/>
      </w:r>
      <w:r w:rsidR="00E97586" w:rsidRPr="00372037">
        <w:rPr>
          <w:sz w:val="22"/>
          <w:szCs w:val="22"/>
        </w:rPr>
        <w:tab/>
        <w:t>Santa</w:t>
      </w:r>
      <w:r w:rsidR="00185F83">
        <w:rPr>
          <w:sz w:val="22"/>
          <w:szCs w:val="22"/>
        </w:rPr>
        <w:t xml:space="preserve"> Ana</w:t>
      </w:r>
      <w:r w:rsidR="00E97586" w:rsidRPr="00372037">
        <w:rPr>
          <w:sz w:val="22"/>
          <w:szCs w:val="22"/>
        </w:rPr>
        <w:t>, CA</w:t>
      </w:r>
    </w:p>
    <w:p w14:paraId="7CA36F28" w14:textId="77777777" w:rsidR="006871F1" w:rsidRPr="00372037" w:rsidRDefault="00185F83" w:rsidP="00596E50">
      <w:pPr>
        <w:ind w:left="90"/>
        <w:rPr>
          <w:sz w:val="22"/>
          <w:szCs w:val="22"/>
        </w:rPr>
      </w:pPr>
      <w:r>
        <w:rPr>
          <w:i/>
          <w:sz w:val="22"/>
          <w:szCs w:val="22"/>
        </w:rPr>
        <w:t>School Administrator</w:t>
      </w:r>
      <w:r w:rsidR="003F2A64">
        <w:rPr>
          <w:i/>
          <w:sz w:val="22"/>
          <w:szCs w:val="22"/>
        </w:rPr>
        <w:t>/Event Coordinator</w:t>
      </w:r>
      <w:r>
        <w:rPr>
          <w:i/>
          <w:sz w:val="22"/>
          <w:szCs w:val="22"/>
        </w:rPr>
        <w:t xml:space="preserve"> </w:t>
      </w:r>
      <w:r w:rsidR="001077FC" w:rsidRPr="00372037">
        <w:rPr>
          <w:b/>
          <w:sz w:val="22"/>
          <w:szCs w:val="22"/>
        </w:rPr>
        <w:t xml:space="preserve"> </w:t>
      </w:r>
      <w:r w:rsidR="001077FC" w:rsidRPr="00372037">
        <w:rPr>
          <w:sz w:val="22"/>
          <w:szCs w:val="22"/>
        </w:rPr>
        <w:t xml:space="preserve">    </w:t>
      </w:r>
      <w:r w:rsidR="00DD0E35" w:rsidRPr="00372037">
        <w:rPr>
          <w:sz w:val="22"/>
          <w:szCs w:val="22"/>
        </w:rPr>
        <w:t xml:space="preserve">                   </w:t>
      </w:r>
      <w:r w:rsidR="00C1545F" w:rsidRPr="00372037">
        <w:rPr>
          <w:sz w:val="22"/>
          <w:szCs w:val="22"/>
        </w:rPr>
        <w:t xml:space="preserve">         </w:t>
      </w:r>
      <w:r w:rsidR="00811E99" w:rsidRPr="00372037">
        <w:rPr>
          <w:sz w:val="22"/>
          <w:szCs w:val="22"/>
        </w:rPr>
        <w:t xml:space="preserve">         </w:t>
      </w:r>
      <w:r w:rsidR="00C1545F" w:rsidRPr="00372037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72037"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Pr="00372037">
        <w:rPr>
          <w:sz w:val="22"/>
          <w:szCs w:val="22"/>
        </w:rPr>
        <w:t>/</w:t>
      </w:r>
      <w:r>
        <w:rPr>
          <w:sz w:val="22"/>
          <w:szCs w:val="22"/>
        </w:rPr>
        <w:t>19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08/20</w:t>
      </w:r>
    </w:p>
    <w:p w14:paraId="24EC41A0" w14:textId="77777777" w:rsidR="00185F83" w:rsidRDefault="00185F83" w:rsidP="00185F8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Led Student Orientation</w:t>
      </w:r>
      <w:r w:rsidR="00386F85">
        <w:rPr>
          <w:sz w:val="22"/>
          <w:szCs w:val="22"/>
        </w:rPr>
        <w:t xml:space="preserve"> &amp; Instructor Conference</w:t>
      </w:r>
      <w:r>
        <w:rPr>
          <w:sz w:val="22"/>
          <w:szCs w:val="22"/>
        </w:rPr>
        <w:t xml:space="preserve"> programs for 10 to </w:t>
      </w:r>
      <w:r w:rsidR="00631A01">
        <w:rPr>
          <w:sz w:val="22"/>
          <w:szCs w:val="22"/>
        </w:rPr>
        <w:t>30</w:t>
      </w:r>
      <w:r>
        <w:rPr>
          <w:sz w:val="22"/>
          <w:szCs w:val="22"/>
        </w:rPr>
        <w:t xml:space="preserve"> </w:t>
      </w:r>
      <w:r w:rsidR="00386F85">
        <w:rPr>
          <w:sz w:val="22"/>
          <w:szCs w:val="22"/>
        </w:rPr>
        <w:t>individuals.</w:t>
      </w:r>
    </w:p>
    <w:p w14:paraId="169E66C7" w14:textId="77777777" w:rsidR="00185F83" w:rsidRPr="00371838" w:rsidRDefault="00185F83" w:rsidP="00185F8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Created content and planned course outlines for </w:t>
      </w:r>
      <w:r w:rsidR="00631A01">
        <w:rPr>
          <w:sz w:val="22"/>
          <w:szCs w:val="22"/>
        </w:rPr>
        <w:t xml:space="preserve">all </w:t>
      </w:r>
      <w:r>
        <w:rPr>
          <w:sz w:val="22"/>
          <w:szCs w:val="22"/>
        </w:rPr>
        <w:t>instructors</w:t>
      </w:r>
      <w:r w:rsidR="00386F85">
        <w:rPr>
          <w:sz w:val="22"/>
          <w:szCs w:val="22"/>
        </w:rPr>
        <w:t xml:space="preserve"> for paper-based and digital platforms.</w:t>
      </w:r>
    </w:p>
    <w:p w14:paraId="55D996FD" w14:textId="77777777" w:rsidR="00185F83" w:rsidRDefault="00185F83" w:rsidP="00185F83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Prepared class schedules and guest speakers’ schedules.</w:t>
      </w:r>
    </w:p>
    <w:p w14:paraId="178258AE" w14:textId="77777777" w:rsidR="00185F83" w:rsidRDefault="00C94E15" w:rsidP="00C94E15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Supervised</w:t>
      </w:r>
      <w:r w:rsidR="00631A01">
        <w:rPr>
          <w:sz w:val="22"/>
          <w:szCs w:val="22"/>
        </w:rPr>
        <w:t xml:space="preserve"> and closely assisted</w:t>
      </w:r>
      <w:r>
        <w:rPr>
          <w:sz w:val="22"/>
          <w:szCs w:val="22"/>
        </w:rPr>
        <w:t xml:space="preserve"> the daily activities of </w:t>
      </w:r>
      <w:r w:rsidR="00631A01">
        <w:rPr>
          <w:sz w:val="22"/>
          <w:szCs w:val="22"/>
        </w:rPr>
        <w:t>instructors and students</w:t>
      </w:r>
      <w:r w:rsidR="00386F85">
        <w:rPr>
          <w:sz w:val="22"/>
          <w:szCs w:val="22"/>
        </w:rPr>
        <w:t>.</w:t>
      </w:r>
    </w:p>
    <w:p w14:paraId="7E90CCD8" w14:textId="77777777" w:rsidR="00954E8A" w:rsidRPr="00F2658C" w:rsidRDefault="00631A01" w:rsidP="00C1545F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Applied NEO LMX </w:t>
      </w:r>
      <w:r w:rsidR="00C3342F">
        <w:rPr>
          <w:sz w:val="22"/>
          <w:szCs w:val="22"/>
        </w:rPr>
        <w:t xml:space="preserve">and WD My Cloud Home </w:t>
      </w:r>
      <w:r w:rsidR="00F2658C">
        <w:rPr>
          <w:sz w:val="22"/>
          <w:szCs w:val="22"/>
        </w:rPr>
        <w:t>on daily basis.</w:t>
      </w:r>
    </w:p>
    <w:p w14:paraId="140F7F2B" w14:textId="77777777" w:rsidR="00386F85" w:rsidRDefault="00386F85" w:rsidP="00386F85">
      <w:pPr>
        <w:rPr>
          <w:sz w:val="22"/>
          <w:szCs w:val="22"/>
        </w:rPr>
      </w:pPr>
    </w:p>
    <w:p w14:paraId="318E6279" w14:textId="77777777" w:rsidR="00386F85" w:rsidRDefault="00386F85" w:rsidP="00386F85">
      <w:pPr>
        <w:jc w:val="center"/>
        <w:rPr>
          <w:b/>
          <w:sz w:val="22"/>
          <w:szCs w:val="22"/>
          <w:u w:val="single"/>
        </w:rPr>
      </w:pPr>
      <w:r w:rsidRPr="002A2FB6">
        <w:rPr>
          <w:b/>
          <w:sz w:val="22"/>
          <w:szCs w:val="22"/>
          <w:u w:val="single"/>
        </w:rPr>
        <w:t>SKILLS</w:t>
      </w:r>
      <w:r w:rsidR="00C35B15">
        <w:rPr>
          <w:b/>
          <w:sz w:val="22"/>
          <w:szCs w:val="22"/>
          <w:u w:val="single"/>
        </w:rPr>
        <w:t>ET</w:t>
      </w:r>
    </w:p>
    <w:p w14:paraId="3E648B3B" w14:textId="77777777" w:rsidR="00F2658C" w:rsidRPr="002A2FB6" w:rsidRDefault="00F2658C" w:rsidP="00386F85">
      <w:pPr>
        <w:jc w:val="center"/>
        <w:rPr>
          <w:b/>
          <w:sz w:val="22"/>
          <w:szCs w:val="2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23"/>
        <w:gridCol w:w="5057"/>
      </w:tblGrid>
      <w:tr w:rsidR="00F2658C" w14:paraId="52E0FA40" w14:textId="77777777">
        <w:tc>
          <w:tcPr>
            <w:tcW w:w="5508" w:type="dxa"/>
            <w:shd w:val="clear" w:color="auto" w:fill="auto"/>
          </w:tcPr>
          <w:p w14:paraId="323E3704" w14:textId="77777777" w:rsidR="00F2658C" w:rsidRDefault="00F2658C" w:rsidP="00F26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Fluent in English and Vietnamese</w:t>
            </w:r>
          </w:p>
          <w:p w14:paraId="17D17377" w14:textId="77777777" w:rsidR="00F2658C" w:rsidRDefault="00F2658C" w:rsidP="00F2658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Words, Excel, PowerPoint</w:t>
            </w:r>
          </w:p>
          <w:p w14:paraId="59475BFE" w14:textId="77777777" w:rsidR="00F2658C" w:rsidRDefault="00F2658C" w:rsidP="00F2658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Email Etiquettes</w:t>
            </w:r>
          </w:p>
          <w:p w14:paraId="21A10F38" w14:textId="77777777" w:rsidR="00C35B15" w:rsidRDefault="00C35B15" w:rsidP="00F2658C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Time management and clients follow up</w:t>
            </w:r>
          </w:p>
        </w:tc>
        <w:tc>
          <w:tcPr>
            <w:tcW w:w="5508" w:type="dxa"/>
            <w:shd w:val="clear" w:color="auto" w:fill="auto"/>
          </w:tcPr>
          <w:p w14:paraId="3AD1990E" w14:textId="77777777" w:rsidR="00F2658C" w:rsidRDefault="00F2658C" w:rsidP="00F2658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Venues &amp; Vendors’ Research</w:t>
            </w:r>
          </w:p>
          <w:p w14:paraId="15E99364" w14:textId="77777777" w:rsidR="00F2658C" w:rsidRDefault="00F2658C" w:rsidP="00F2658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Office Inventory</w:t>
            </w:r>
          </w:p>
          <w:p w14:paraId="3CC82CFC" w14:textId="77777777" w:rsidR="00F2658C" w:rsidRDefault="00F2658C" w:rsidP="00F2658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Plans and Activities Creation</w:t>
            </w:r>
          </w:p>
          <w:p w14:paraId="6672883A" w14:textId="77777777" w:rsidR="00F2658C" w:rsidRDefault="00F2658C" w:rsidP="00F2658C">
            <w:pPr>
              <w:rPr>
                <w:b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Personal and Group Communication</w:t>
            </w:r>
          </w:p>
        </w:tc>
      </w:tr>
    </w:tbl>
    <w:p w14:paraId="1BED59A5" w14:textId="77777777" w:rsidR="00386F85" w:rsidRPr="00027D36" w:rsidRDefault="00386F85" w:rsidP="00386F85">
      <w:pPr>
        <w:jc w:val="center"/>
        <w:rPr>
          <w:b/>
          <w:sz w:val="22"/>
          <w:szCs w:val="22"/>
        </w:rPr>
      </w:pPr>
    </w:p>
    <w:p w14:paraId="7B94D419" w14:textId="77777777" w:rsidR="002C01AD" w:rsidRDefault="002A2FB6" w:rsidP="00596E50">
      <w:pPr>
        <w:jc w:val="center"/>
        <w:rPr>
          <w:b/>
          <w:sz w:val="22"/>
          <w:szCs w:val="22"/>
          <w:u w:val="single"/>
        </w:rPr>
      </w:pPr>
      <w:r w:rsidRPr="002A2FB6">
        <w:rPr>
          <w:b/>
          <w:sz w:val="22"/>
          <w:szCs w:val="22"/>
          <w:u w:val="single"/>
        </w:rPr>
        <w:t>ACTIVITIES</w:t>
      </w:r>
      <w:r w:rsidR="00C94E15">
        <w:rPr>
          <w:b/>
          <w:sz w:val="22"/>
          <w:szCs w:val="22"/>
          <w:u w:val="single"/>
        </w:rPr>
        <w:t>/HONORS/CERTIFICATIONS</w:t>
      </w:r>
    </w:p>
    <w:p w14:paraId="1799B606" w14:textId="77777777" w:rsidR="00DA70FA" w:rsidRPr="00094CC2" w:rsidRDefault="00DA70FA" w:rsidP="00596E50">
      <w:pPr>
        <w:jc w:val="center"/>
        <w:rPr>
          <w:b/>
          <w:sz w:val="22"/>
          <w:szCs w:val="22"/>
          <w:u w:val="single"/>
        </w:rPr>
      </w:pPr>
    </w:p>
    <w:p w14:paraId="7EE8D03A" w14:textId="77777777" w:rsidR="00C94E15" w:rsidRPr="00094CC2" w:rsidRDefault="00C94E15" w:rsidP="00297B0E">
      <w:pPr>
        <w:rPr>
          <w:sz w:val="22"/>
          <w:szCs w:val="22"/>
        </w:rPr>
      </w:pPr>
      <w:r w:rsidRPr="00094CC2">
        <w:rPr>
          <w:sz w:val="22"/>
          <w:szCs w:val="22"/>
        </w:rPr>
        <w:t xml:space="preserve">Professional Convention Management Association – </w:t>
      </w:r>
      <w:r w:rsidR="00094CC2" w:rsidRPr="00094CC2">
        <w:rPr>
          <w:sz w:val="22"/>
          <w:szCs w:val="22"/>
        </w:rPr>
        <w:t xml:space="preserve">student </w:t>
      </w:r>
      <w:r w:rsidRPr="00094CC2">
        <w:rPr>
          <w:sz w:val="22"/>
          <w:szCs w:val="22"/>
        </w:rPr>
        <w:t>member</w:t>
      </w:r>
      <w:r w:rsidRPr="00094CC2">
        <w:rPr>
          <w:sz w:val="22"/>
          <w:szCs w:val="22"/>
        </w:rPr>
        <w:tab/>
      </w:r>
      <w:r w:rsidRPr="00094CC2">
        <w:rPr>
          <w:sz w:val="22"/>
          <w:szCs w:val="22"/>
        </w:rPr>
        <w:tab/>
        <w:t>0</w:t>
      </w:r>
      <w:r w:rsidR="00631A01">
        <w:rPr>
          <w:sz w:val="22"/>
          <w:szCs w:val="22"/>
        </w:rPr>
        <w:t>2</w:t>
      </w:r>
      <w:r w:rsidRPr="00094CC2">
        <w:rPr>
          <w:sz w:val="22"/>
          <w:szCs w:val="22"/>
        </w:rPr>
        <w:t>/</w:t>
      </w:r>
      <w:r w:rsidR="00631A01">
        <w:rPr>
          <w:sz w:val="22"/>
          <w:szCs w:val="22"/>
        </w:rPr>
        <w:t>22</w:t>
      </w:r>
      <w:r w:rsidRPr="00094CC2">
        <w:rPr>
          <w:sz w:val="22"/>
          <w:szCs w:val="22"/>
        </w:rPr>
        <w:t xml:space="preserve"> – Present</w:t>
      </w:r>
    </w:p>
    <w:p w14:paraId="44894F49" w14:textId="77777777" w:rsidR="00C3342F" w:rsidRDefault="00C3342F" w:rsidP="00C3342F">
      <w:pPr>
        <w:rPr>
          <w:b/>
          <w:sz w:val="22"/>
          <w:szCs w:val="22"/>
        </w:rPr>
      </w:pPr>
      <w:r w:rsidRPr="00094CC2">
        <w:rPr>
          <w:sz w:val="22"/>
          <w:szCs w:val="22"/>
        </w:rPr>
        <w:t xml:space="preserve">Association of Student Event Professionals – </w:t>
      </w:r>
      <w:r>
        <w:rPr>
          <w:sz w:val="22"/>
          <w:szCs w:val="22"/>
        </w:rPr>
        <w:t xml:space="preserve">student </w:t>
      </w:r>
      <w:r w:rsidRPr="00094CC2">
        <w:rPr>
          <w:sz w:val="22"/>
          <w:szCs w:val="22"/>
        </w:rPr>
        <w:t>member</w:t>
      </w:r>
      <w:r w:rsidRPr="00094CC2">
        <w:rPr>
          <w:sz w:val="22"/>
          <w:szCs w:val="22"/>
        </w:rPr>
        <w:tab/>
      </w:r>
      <w:r w:rsidRPr="00094CC2"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02</w:t>
      </w:r>
      <w:r w:rsidRPr="00372037">
        <w:rPr>
          <w:sz w:val="22"/>
          <w:szCs w:val="22"/>
        </w:rPr>
        <w:t>/</w:t>
      </w:r>
      <w:r>
        <w:rPr>
          <w:sz w:val="22"/>
          <w:szCs w:val="22"/>
        </w:rPr>
        <w:t>22–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Present</w:t>
      </w:r>
    </w:p>
    <w:p w14:paraId="62B37411" w14:textId="77777777" w:rsidR="00094CC2" w:rsidRDefault="00094CC2" w:rsidP="00297B0E">
      <w:pPr>
        <w:rPr>
          <w:b/>
          <w:sz w:val="22"/>
          <w:szCs w:val="22"/>
        </w:rPr>
      </w:pPr>
      <w:r w:rsidRPr="00094CC2">
        <w:rPr>
          <w:sz w:val="22"/>
          <w:szCs w:val="22"/>
        </w:rPr>
        <w:t xml:space="preserve">Meeting Professionals </w:t>
      </w:r>
      <w:r w:rsidR="00631A01" w:rsidRPr="00094CC2">
        <w:rPr>
          <w:sz w:val="22"/>
          <w:szCs w:val="22"/>
        </w:rPr>
        <w:t>International Association</w:t>
      </w:r>
      <w:r w:rsidRPr="00094CC2">
        <w:rPr>
          <w:sz w:val="22"/>
          <w:szCs w:val="22"/>
        </w:rPr>
        <w:t xml:space="preserve"> – student member</w:t>
      </w:r>
      <w:r w:rsidRPr="00094CC2">
        <w:rPr>
          <w:sz w:val="22"/>
          <w:szCs w:val="22"/>
        </w:rPr>
        <w:tab/>
      </w:r>
      <w:r w:rsidRPr="00094CC2">
        <w:rPr>
          <w:sz w:val="22"/>
          <w:szCs w:val="22"/>
        </w:rPr>
        <w:tab/>
      </w:r>
      <w:r w:rsidR="00631A01">
        <w:rPr>
          <w:sz w:val="22"/>
          <w:szCs w:val="22"/>
        </w:rPr>
        <w:t>12</w:t>
      </w:r>
      <w:r w:rsidRPr="00094CC2">
        <w:rPr>
          <w:sz w:val="22"/>
          <w:szCs w:val="22"/>
        </w:rPr>
        <w:t>/</w:t>
      </w:r>
      <w:r w:rsidR="00631A01">
        <w:rPr>
          <w:sz w:val="22"/>
          <w:szCs w:val="22"/>
        </w:rPr>
        <w:t>22</w:t>
      </w:r>
      <w:r w:rsidRPr="00094CC2">
        <w:rPr>
          <w:sz w:val="22"/>
          <w:szCs w:val="22"/>
        </w:rPr>
        <w:t xml:space="preserve"> – Present</w:t>
      </w:r>
    </w:p>
    <w:p w14:paraId="19789422" w14:textId="77777777" w:rsidR="00C3342F" w:rsidRDefault="00C3342F" w:rsidP="00C3342F">
      <w:pPr>
        <w:rPr>
          <w:b/>
          <w:sz w:val="22"/>
          <w:szCs w:val="22"/>
        </w:rPr>
      </w:pPr>
      <w:r>
        <w:rPr>
          <w:bCs/>
          <w:sz w:val="22"/>
          <w:szCs w:val="22"/>
        </w:rPr>
        <w:t>Cal Poly Pomona University President’s Honor List - twice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72037"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Pr="00372037">
        <w:rPr>
          <w:sz w:val="22"/>
          <w:szCs w:val="22"/>
        </w:rPr>
        <w:t>/</w:t>
      </w:r>
      <w:r>
        <w:rPr>
          <w:sz w:val="22"/>
          <w:szCs w:val="22"/>
        </w:rPr>
        <w:t>19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12/22</w:t>
      </w:r>
    </w:p>
    <w:p w14:paraId="41D79BAB" w14:textId="77777777" w:rsidR="00C3342F" w:rsidRDefault="00C3342F" w:rsidP="00C3342F">
      <w:pPr>
        <w:rPr>
          <w:b/>
          <w:sz w:val="22"/>
          <w:szCs w:val="22"/>
        </w:rPr>
      </w:pPr>
      <w:r>
        <w:rPr>
          <w:bCs/>
          <w:sz w:val="22"/>
          <w:szCs w:val="22"/>
        </w:rPr>
        <w:t>Cal Poly Pomona University Dean’s Honor List- four times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72037"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Pr="00372037">
        <w:rPr>
          <w:sz w:val="22"/>
          <w:szCs w:val="22"/>
        </w:rPr>
        <w:t>/</w:t>
      </w:r>
      <w:r>
        <w:rPr>
          <w:sz w:val="22"/>
          <w:szCs w:val="22"/>
        </w:rPr>
        <w:t>19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12/22</w:t>
      </w:r>
    </w:p>
    <w:p w14:paraId="077BB542" w14:textId="77777777" w:rsidR="00C3342F" w:rsidRDefault="00C3342F" w:rsidP="00C3342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Pepsi Bottling Group Scholarship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04/21</w:t>
      </w:r>
    </w:p>
    <w:p w14:paraId="2FE5590E" w14:textId="77777777" w:rsidR="00094CC2" w:rsidRDefault="00094CC2" w:rsidP="00094CC2">
      <w:pPr>
        <w:rPr>
          <w:b/>
          <w:sz w:val="22"/>
          <w:szCs w:val="22"/>
        </w:rPr>
      </w:pPr>
      <w:r>
        <w:rPr>
          <w:bCs/>
          <w:sz w:val="22"/>
          <w:szCs w:val="22"/>
        </w:rPr>
        <w:t>Network of Executive Women in Hospitality (NEWH) Scholarship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3342F">
        <w:rPr>
          <w:sz w:val="22"/>
          <w:szCs w:val="22"/>
        </w:rPr>
        <w:t>05/21</w:t>
      </w:r>
    </w:p>
    <w:p w14:paraId="0C962AC8" w14:textId="77777777" w:rsidR="00094CC2" w:rsidRDefault="00094CC2" w:rsidP="00094CC2">
      <w:pPr>
        <w:rPr>
          <w:sz w:val="22"/>
          <w:szCs w:val="22"/>
        </w:rPr>
      </w:pPr>
      <w:r>
        <w:rPr>
          <w:bCs/>
          <w:sz w:val="22"/>
          <w:szCs w:val="22"/>
        </w:rPr>
        <w:t>Collins College of Hospitality Management Scholarships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3342F">
        <w:rPr>
          <w:sz w:val="22"/>
          <w:szCs w:val="22"/>
        </w:rPr>
        <w:t>07/22</w:t>
      </w:r>
    </w:p>
    <w:p w14:paraId="77F3F313" w14:textId="77777777" w:rsidR="00386F85" w:rsidRPr="00F2658C" w:rsidRDefault="00C3342F">
      <w:pPr>
        <w:rPr>
          <w:sz w:val="22"/>
          <w:szCs w:val="22"/>
        </w:rPr>
      </w:pPr>
      <w:r>
        <w:rPr>
          <w:sz w:val="22"/>
          <w:szCs w:val="22"/>
        </w:rPr>
        <w:t xml:space="preserve">National Restaurant Association’s </w:t>
      </w:r>
      <w:proofErr w:type="spellStart"/>
      <w:r w:rsidRPr="00027D36">
        <w:rPr>
          <w:sz w:val="22"/>
          <w:szCs w:val="22"/>
        </w:rPr>
        <w:t>ServSafe</w:t>
      </w:r>
      <w:proofErr w:type="spellEnd"/>
      <w:r w:rsidRPr="00027D36">
        <w:rPr>
          <w:sz w:val="22"/>
          <w:szCs w:val="22"/>
        </w:rPr>
        <w:t xml:space="preserve"> Food Protection Manager  </w:t>
      </w:r>
      <w:r>
        <w:rPr>
          <w:sz w:val="22"/>
          <w:szCs w:val="22"/>
        </w:rPr>
        <w:t xml:space="preserve">                 01</w:t>
      </w:r>
      <w:r w:rsidRPr="00372037">
        <w:rPr>
          <w:sz w:val="22"/>
          <w:szCs w:val="22"/>
        </w:rPr>
        <w:t>/</w:t>
      </w:r>
      <w:r>
        <w:rPr>
          <w:sz w:val="22"/>
          <w:szCs w:val="22"/>
        </w:rPr>
        <w:t>18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72037">
        <w:rPr>
          <w:sz w:val="22"/>
          <w:szCs w:val="22"/>
        </w:rPr>
        <w:t xml:space="preserve"> </w:t>
      </w:r>
      <w:r>
        <w:rPr>
          <w:sz w:val="22"/>
          <w:szCs w:val="22"/>
        </w:rPr>
        <w:t>01/23</w:t>
      </w:r>
    </w:p>
    <w:sectPr w:rsidR="00386F85" w:rsidRPr="00F2658C" w:rsidSect="00596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9231" w14:textId="77777777" w:rsidR="005E46A2" w:rsidRDefault="005E46A2" w:rsidP="00C61566">
      <w:r>
        <w:separator/>
      </w:r>
    </w:p>
  </w:endnote>
  <w:endnote w:type="continuationSeparator" w:id="0">
    <w:p w14:paraId="2F871A9B" w14:textId="77777777" w:rsidR="005E46A2" w:rsidRDefault="005E46A2" w:rsidP="00C6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91162" w14:textId="77777777" w:rsidR="004B6EAA" w:rsidRDefault="004B6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D153" w14:textId="77777777" w:rsidR="004B6EAA" w:rsidRDefault="004B6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93EE" w14:textId="77777777" w:rsidR="004B6EAA" w:rsidRDefault="004B6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F25E" w14:textId="77777777" w:rsidR="005E46A2" w:rsidRDefault="005E46A2" w:rsidP="00C61566">
      <w:r>
        <w:separator/>
      </w:r>
    </w:p>
  </w:footnote>
  <w:footnote w:type="continuationSeparator" w:id="0">
    <w:p w14:paraId="63771FB2" w14:textId="77777777" w:rsidR="005E46A2" w:rsidRDefault="005E46A2" w:rsidP="00C6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3347" w14:textId="77777777" w:rsidR="004B6EAA" w:rsidRDefault="004B6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AA3A" w14:textId="77777777" w:rsidR="00C61566" w:rsidRPr="004B6EAA" w:rsidRDefault="00372037" w:rsidP="00C61566">
    <w:pPr>
      <w:jc w:val="center"/>
      <w:rPr>
        <w:b/>
        <w:color w:val="FF0000"/>
        <w:sz w:val="28"/>
        <w:szCs w:val="28"/>
      </w:rPr>
    </w:pPr>
    <w:r w:rsidRPr="004B6EAA">
      <w:rPr>
        <w:b/>
        <w:color w:val="FF0000"/>
        <w:sz w:val="28"/>
        <w:szCs w:val="28"/>
      </w:rPr>
      <w:t>Quinn Pham</w:t>
    </w:r>
  </w:p>
  <w:p w14:paraId="372E4977" w14:textId="77777777" w:rsidR="00C61566" w:rsidRDefault="00372037" w:rsidP="00372037">
    <w:pPr>
      <w:jc w:val="center"/>
      <w:rPr>
        <w:color w:val="0000FF"/>
        <w:sz w:val="22"/>
        <w:szCs w:val="22"/>
      </w:rPr>
    </w:pPr>
    <w:r w:rsidRPr="004B6EAA">
      <w:rPr>
        <w:color w:val="FF0000"/>
        <w:sz w:val="22"/>
        <w:szCs w:val="22"/>
      </w:rPr>
      <w:t>Santa Ana</w:t>
    </w:r>
    <w:r w:rsidR="00C61566" w:rsidRPr="004B6EAA">
      <w:rPr>
        <w:color w:val="FF0000"/>
        <w:sz w:val="22"/>
        <w:szCs w:val="22"/>
      </w:rPr>
      <w:t>, CA 9</w:t>
    </w:r>
    <w:r w:rsidRPr="004B6EAA">
      <w:rPr>
        <w:color w:val="FF0000"/>
        <w:sz w:val="22"/>
        <w:szCs w:val="22"/>
      </w:rPr>
      <w:t>2703</w:t>
    </w:r>
    <w:r w:rsidR="00F2658C" w:rsidRPr="004B6EAA">
      <w:rPr>
        <w:color w:val="FF0000"/>
        <w:sz w:val="22"/>
        <w:szCs w:val="22"/>
      </w:rPr>
      <w:t xml:space="preserve"> - </w:t>
    </w:r>
    <w:r w:rsidR="00C61566" w:rsidRPr="004B6EAA">
      <w:rPr>
        <w:color w:val="FF0000"/>
        <w:sz w:val="22"/>
        <w:szCs w:val="22"/>
      </w:rPr>
      <w:t>Cell Phone: (</w:t>
    </w:r>
    <w:r w:rsidRPr="004B6EAA">
      <w:rPr>
        <w:color w:val="FF0000"/>
        <w:sz w:val="22"/>
        <w:szCs w:val="22"/>
      </w:rPr>
      <w:t>949</w:t>
    </w:r>
    <w:r w:rsidR="00C61566" w:rsidRPr="004B6EAA">
      <w:rPr>
        <w:color w:val="FF0000"/>
        <w:sz w:val="22"/>
        <w:szCs w:val="22"/>
      </w:rPr>
      <w:t>)</w:t>
    </w:r>
    <w:r w:rsidRPr="004B6EAA">
      <w:rPr>
        <w:color w:val="FF0000"/>
        <w:sz w:val="22"/>
        <w:szCs w:val="22"/>
      </w:rPr>
      <w:t xml:space="preserve"> 247</w:t>
    </w:r>
    <w:r w:rsidR="00C61566" w:rsidRPr="004B6EAA">
      <w:rPr>
        <w:color w:val="FF0000"/>
        <w:sz w:val="22"/>
        <w:szCs w:val="22"/>
      </w:rPr>
      <w:t>-</w:t>
    </w:r>
    <w:r w:rsidRPr="004B6EAA">
      <w:rPr>
        <w:color w:val="FF0000"/>
        <w:sz w:val="22"/>
        <w:szCs w:val="22"/>
      </w:rPr>
      <w:t>1973</w:t>
    </w:r>
    <w:r w:rsidR="00F2658C" w:rsidRPr="004B6EAA">
      <w:rPr>
        <w:color w:val="FF0000"/>
        <w:sz w:val="22"/>
        <w:szCs w:val="22"/>
      </w:rPr>
      <w:t xml:space="preserve"> </w:t>
    </w:r>
    <w:r w:rsidR="00F2658C">
      <w:rPr>
        <w:color w:val="000000"/>
        <w:sz w:val="22"/>
        <w:szCs w:val="22"/>
      </w:rPr>
      <w:t>-</w:t>
    </w:r>
    <w:r w:rsidR="00C61566" w:rsidRPr="00027D36">
      <w:rPr>
        <w:color w:val="000000"/>
        <w:sz w:val="22"/>
        <w:szCs w:val="22"/>
      </w:rPr>
      <w:t xml:space="preserve"> </w:t>
    </w:r>
    <w:hyperlink r:id="rId1" w:history="1">
      <w:r w:rsidRPr="005E0D80">
        <w:rPr>
          <w:rStyle w:val="Hyperlink"/>
          <w:sz w:val="22"/>
          <w:szCs w:val="22"/>
        </w:rPr>
        <w:t>trucq</w:t>
      </w:r>
      <w:r w:rsidRPr="005E0D80">
        <w:rPr>
          <w:rStyle w:val="Hyperlink"/>
          <w:sz w:val="22"/>
          <w:szCs w:val="22"/>
        </w:rPr>
        <w:t>u</w:t>
      </w:r>
      <w:r w:rsidRPr="005E0D80">
        <w:rPr>
          <w:rStyle w:val="Hyperlink"/>
          <w:sz w:val="22"/>
          <w:szCs w:val="22"/>
        </w:rPr>
        <w:t>ynh1095@gmail.com</w:t>
      </w:r>
    </w:hyperlink>
    <w:r>
      <w:rPr>
        <w:color w:val="0000FF"/>
        <w:sz w:val="22"/>
        <w:szCs w:val="22"/>
      </w:rPr>
      <w:t xml:space="preserve">   </w:t>
    </w:r>
  </w:p>
  <w:p w14:paraId="05C51E45" w14:textId="77777777" w:rsidR="00372037" w:rsidRPr="00372037" w:rsidRDefault="00372037" w:rsidP="00372037">
    <w:pPr>
      <w:jc w:val="center"/>
      <w:rPr>
        <w:color w:val="000000"/>
        <w:sz w:val="22"/>
        <w:szCs w:val="22"/>
      </w:rPr>
    </w:pPr>
    <w:hyperlink r:id="rId2" w:history="1">
      <w:r w:rsidRPr="005E0D80">
        <w:rPr>
          <w:rStyle w:val="Hyperlink"/>
          <w:sz w:val="22"/>
          <w:szCs w:val="22"/>
        </w:rPr>
        <w:t>https://www.linkedin.com/in/quinnphamtheplanner/</w:t>
      </w:r>
    </w:hyperlink>
    <w:r>
      <w:rPr>
        <w:color w:val="000000"/>
        <w:sz w:val="22"/>
        <w:szCs w:val="2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0AFA" w14:textId="77777777" w:rsidR="004B6EAA" w:rsidRDefault="004B6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7F6"/>
    <w:multiLevelType w:val="hybridMultilevel"/>
    <w:tmpl w:val="0EFE7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73F2"/>
    <w:multiLevelType w:val="hybridMultilevel"/>
    <w:tmpl w:val="BB5EB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073FE"/>
    <w:multiLevelType w:val="hybridMultilevel"/>
    <w:tmpl w:val="C45C9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4ABB"/>
    <w:multiLevelType w:val="hybridMultilevel"/>
    <w:tmpl w:val="498AB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316D6"/>
    <w:multiLevelType w:val="hybridMultilevel"/>
    <w:tmpl w:val="679ADD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43264D"/>
    <w:multiLevelType w:val="hybridMultilevel"/>
    <w:tmpl w:val="0DA23D9A"/>
    <w:lvl w:ilvl="0" w:tplc="D13C9836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2CFD"/>
    <w:multiLevelType w:val="hybridMultilevel"/>
    <w:tmpl w:val="36A26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B175B"/>
    <w:multiLevelType w:val="hybridMultilevel"/>
    <w:tmpl w:val="81066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8626756">
    <w:abstractNumId w:val="3"/>
  </w:num>
  <w:num w:numId="2" w16cid:durableId="1910536679">
    <w:abstractNumId w:val="6"/>
  </w:num>
  <w:num w:numId="3" w16cid:durableId="1794709327">
    <w:abstractNumId w:val="0"/>
  </w:num>
  <w:num w:numId="4" w16cid:durableId="1843356179">
    <w:abstractNumId w:val="5"/>
  </w:num>
  <w:num w:numId="5" w16cid:durableId="802700544">
    <w:abstractNumId w:val="4"/>
  </w:num>
  <w:num w:numId="6" w16cid:durableId="1911499901">
    <w:abstractNumId w:val="2"/>
  </w:num>
  <w:num w:numId="7" w16cid:durableId="2026782566">
    <w:abstractNumId w:val="7"/>
  </w:num>
  <w:num w:numId="8" w16cid:durableId="196203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38"/>
    <w:rsid w:val="000016D9"/>
    <w:rsid w:val="00027D36"/>
    <w:rsid w:val="00083ED4"/>
    <w:rsid w:val="00094CC2"/>
    <w:rsid w:val="000B00B5"/>
    <w:rsid w:val="000C288B"/>
    <w:rsid w:val="001077FC"/>
    <w:rsid w:val="0011271D"/>
    <w:rsid w:val="00185F83"/>
    <w:rsid w:val="00297B0E"/>
    <w:rsid w:val="002A2FB6"/>
    <w:rsid w:val="002C01AD"/>
    <w:rsid w:val="002F6642"/>
    <w:rsid w:val="0034529D"/>
    <w:rsid w:val="00371838"/>
    <w:rsid w:val="00372037"/>
    <w:rsid w:val="00386F85"/>
    <w:rsid w:val="003D6EA0"/>
    <w:rsid w:val="003E1196"/>
    <w:rsid w:val="003F2A64"/>
    <w:rsid w:val="004055BF"/>
    <w:rsid w:val="00433B87"/>
    <w:rsid w:val="00453F7C"/>
    <w:rsid w:val="00485BFC"/>
    <w:rsid w:val="004B6EAA"/>
    <w:rsid w:val="00505007"/>
    <w:rsid w:val="0052690C"/>
    <w:rsid w:val="005950C0"/>
    <w:rsid w:val="00596E50"/>
    <w:rsid w:val="005A4F2B"/>
    <w:rsid w:val="005E46A2"/>
    <w:rsid w:val="005F75BF"/>
    <w:rsid w:val="00626F0C"/>
    <w:rsid w:val="00631A01"/>
    <w:rsid w:val="00642781"/>
    <w:rsid w:val="006836F3"/>
    <w:rsid w:val="006871F1"/>
    <w:rsid w:val="006D45B2"/>
    <w:rsid w:val="006E4D42"/>
    <w:rsid w:val="006E5975"/>
    <w:rsid w:val="006F57F5"/>
    <w:rsid w:val="00702E41"/>
    <w:rsid w:val="00735120"/>
    <w:rsid w:val="00776749"/>
    <w:rsid w:val="00781737"/>
    <w:rsid w:val="00790DA1"/>
    <w:rsid w:val="007B79E0"/>
    <w:rsid w:val="00811E99"/>
    <w:rsid w:val="008A4836"/>
    <w:rsid w:val="008B293D"/>
    <w:rsid w:val="0091015C"/>
    <w:rsid w:val="00917C16"/>
    <w:rsid w:val="009375F7"/>
    <w:rsid w:val="00942446"/>
    <w:rsid w:val="00954E8A"/>
    <w:rsid w:val="00996BEE"/>
    <w:rsid w:val="009B44EC"/>
    <w:rsid w:val="009C20F9"/>
    <w:rsid w:val="009D09DD"/>
    <w:rsid w:val="009E0533"/>
    <w:rsid w:val="009E478E"/>
    <w:rsid w:val="00A44458"/>
    <w:rsid w:val="00A476B1"/>
    <w:rsid w:val="00A918EF"/>
    <w:rsid w:val="00AD1242"/>
    <w:rsid w:val="00AE1ABD"/>
    <w:rsid w:val="00B01FCF"/>
    <w:rsid w:val="00B17ABB"/>
    <w:rsid w:val="00B2191C"/>
    <w:rsid w:val="00B443CB"/>
    <w:rsid w:val="00B563E5"/>
    <w:rsid w:val="00B70707"/>
    <w:rsid w:val="00C1545F"/>
    <w:rsid w:val="00C3342F"/>
    <w:rsid w:val="00C35B15"/>
    <w:rsid w:val="00C61566"/>
    <w:rsid w:val="00C7378F"/>
    <w:rsid w:val="00C80F12"/>
    <w:rsid w:val="00C94D9D"/>
    <w:rsid w:val="00C94E15"/>
    <w:rsid w:val="00CC27E3"/>
    <w:rsid w:val="00CE720F"/>
    <w:rsid w:val="00DA70FA"/>
    <w:rsid w:val="00DD0E35"/>
    <w:rsid w:val="00DE768C"/>
    <w:rsid w:val="00DF26C6"/>
    <w:rsid w:val="00E25A1C"/>
    <w:rsid w:val="00E54CD0"/>
    <w:rsid w:val="00E65150"/>
    <w:rsid w:val="00E93038"/>
    <w:rsid w:val="00E97586"/>
    <w:rsid w:val="00E9792A"/>
    <w:rsid w:val="00EC1E62"/>
    <w:rsid w:val="00ED227A"/>
    <w:rsid w:val="00EE2258"/>
    <w:rsid w:val="00F01636"/>
    <w:rsid w:val="00F1489B"/>
    <w:rsid w:val="00F2658C"/>
    <w:rsid w:val="00FC5E01"/>
    <w:rsid w:val="00FE422C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7FEC1"/>
  <w15:chartTrackingRefBased/>
  <w15:docId w15:val="{F9B67DC5-C83D-474E-ABE3-0F091A08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F0447"/>
    <w:rPr>
      <w:color w:val="8080FF"/>
      <w:u w:val="single"/>
    </w:rPr>
  </w:style>
  <w:style w:type="paragraph" w:styleId="BalloonText">
    <w:name w:val="Balloon Text"/>
    <w:basedOn w:val="Normal"/>
    <w:semiHidden/>
    <w:rsid w:val="002A2F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615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156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C615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1566"/>
    <w:rPr>
      <w:sz w:val="24"/>
      <w:szCs w:val="24"/>
      <w:lang w:eastAsia="zh-CN"/>
    </w:rPr>
  </w:style>
  <w:style w:type="character" w:styleId="UnresolvedMention">
    <w:name w:val="Unresolved Mention"/>
    <w:uiPriority w:val="99"/>
    <w:semiHidden/>
    <w:unhideWhenUsed/>
    <w:rsid w:val="00372037"/>
    <w:rPr>
      <w:color w:val="605E5C"/>
      <w:shd w:val="clear" w:color="auto" w:fill="E1DFDD"/>
    </w:rPr>
  </w:style>
  <w:style w:type="character" w:styleId="FollowedHyperlink">
    <w:name w:val="FollowedHyperlink"/>
    <w:rsid w:val="00372037"/>
    <w:rPr>
      <w:color w:val="954F72"/>
      <w:u w:val="single"/>
    </w:rPr>
  </w:style>
  <w:style w:type="table" w:styleId="TableGrid">
    <w:name w:val="Table Grid"/>
    <w:basedOn w:val="TableNormal"/>
    <w:rsid w:val="00F2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quinnphamtheplanner/" TargetMode="External"/><Relationship Id="rId1" Type="http://schemas.openxmlformats.org/officeDocument/2006/relationships/hyperlink" Target="mailto:trucquynh10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7DC07-20EA-4A05-AB59-25711DFD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 Long Leon Kwan</vt:lpstr>
    </vt:vector>
  </TitlesOfParts>
  <Company> </Company>
  <LinksUpToDate>false</LinksUpToDate>
  <CharactersWithSpaces>2609</CharactersWithSpaces>
  <SharedDoc>false</SharedDoc>
  <HLinks>
    <vt:vector size="12" baseType="variant"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https://www.linkedin.com/in/quinnphamtheplanner/</vt:lpwstr>
      </vt:variant>
      <vt:variant>
        <vt:lpwstr/>
      </vt:variant>
      <vt:variant>
        <vt:i4>6422605</vt:i4>
      </vt:variant>
      <vt:variant>
        <vt:i4>0</vt:i4>
      </vt:variant>
      <vt:variant>
        <vt:i4>0</vt:i4>
      </vt:variant>
      <vt:variant>
        <vt:i4>5</vt:i4>
      </vt:variant>
      <vt:variant>
        <vt:lpwstr>mailto:trucquynh1095@gmail.com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Long Leon Kwan</dc:title>
  <dc:subject/>
  <dc:creator>Lampson Nguyen</dc:creator>
  <cp:keywords/>
  <dc:description/>
  <cp:lastModifiedBy>Lampson Nguyen</cp:lastModifiedBy>
  <cp:revision>3</cp:revision>
  <cp:lastPrinted>2023-01-27T04:05:00Z</cp:lastPrinted>
  <dcterms:created xsi:type="dcterms:W3CDTF">2023-01-27T04:05:00Z</dcterms:created>
  <dcterms:modified xsi:type="dcterms:W3CDTF">2023-01-27T04:22:00Z</dcterms:modified>
</cp:coreProperties>
</file>